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50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订阅消息添加教程</w:t>
      </w: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：后台找到信息</w:t>
      </w:r>
      <w:r>
        <w:rPr>
          <w:rFonts w:hint="eastAsia"/>
          <w:noProof/>
          <w:szCs w:val="22"/>
        </w:rPr>
        <w:drawing>
          <wp:inline distT="0" distB="0" distL="0" distR="0">
            <wp:extent cx="6639560" cy="1719580"/>
            <wp:effectExtent l="1905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：去小程序与后台添加</w:t>
      </w:r>
      <w:r>
        <w:rPr>
          <w:rFonts w:hint="eastAsia"/>
          <w:noProof/>
          <w:szCs w:val="22"/>
        </w:rPr>
        <w:drawing>
          <wp:inline distT="0" distB="0" distL="0" distR="0">
            <wp:extent cx="6632575" cy="3200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：添加订阅消息</w:t>
      </w:r>
    </w:p>
    <w:p w:rsidR="0021789B" w:rsidRDefault="0021789B" w:rsidP="0021789B">
      <w:pPr>
        <w:rPr>
          <w:rFonts w:hint="eastAsia"/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6639560" cy="3630295"/>
            <wp:effectExtent l="1905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：复制</w:t>
      </w:r>
      <w:r>
        <w:rPr>
          <w:rFonts w:hint="eastAsia"/>
          <w:szCs w:val="22"/>
        </w:rPr>
        <w:t xml:space="preserve">ID  </w:t>
      </w:r>
      <w:r>
        <w:rPr>
          <w:rFonts w:hint="eastAsia"/>
          <w:noProof/>
          <w:szCs w:val="22"/>
        </w:rPr>
        <w:drawing>
          <wp:inline distT="0" distB="0" distL="0" distR="0">
            <wp:extent cx="6646545" cy="3063875"/>
            <wp:effectExtent l="1905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</w:p>
    <w:p w:rsidR="0021789B" w:rsidRDefault="0021789B" w:rsidP="0021789B">
      <w:pPr>
        <w:rPr>
          <w:rFonts w:hint="eastAsia"/>
          <w:szCs w:val="22"/>
        </w:rPr>
      </w:pP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：后台保存</w:t>
      </w:r>
    </w:p>
    <w:p w:rsidR="0021789B" w:rsidRDefault="0021789B" w:rsidP="0021789B">
      <w:pPr>
        <w:rPr>
          <w:rFonts w:hint="eastAsia"/>
          <w:szCs w:val="22"/>
        </w:rPr>
      </w:pPr>
    </w:p>
    <w:p w:rsidR="0021789B" w:rsidRPr="0021789B" w:rsidRDefault="0021789B" w:rsidP="0021789B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6646545" cy="1739900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89B" w:rsidRPr="0021789B" w:rsidSect="002A7CA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2CE" w:rsidRDefault="00AC42CE" w:rsidP="00EF0FC0">
      <w:r>
        <w:separator/>
      </w:r>
    </w:p>
  </w:endnote>
  <w:endnote w:type="continuationSeparator" w:id="0">
    <w:p w:rsidR="00AC42CE" w:rsidRDefault="00AC42CE" w:rsidP="00EF0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2CE" w:rsidRDefault="00AC42CE" w:rsidP="00EF0FC0">
      <w:r>
        <w:separator/>
      </w:r>
    </w:p>
  </w:footnote>
  <w:footnote w:type="continuationSeparator" w:id="0">
    <w:p w:rsidR="00AC42CE" w:rsidRDefault="00AC42CE" w:rsidP="00EF0F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07D586"/>
    <w:multiLevelType w:val="singleLevel"/>
    <w:tmpl w:val="B407D5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17EAB"/>
    <w:multiLevelType w:val="singleLevel"/>
    <w:tmpl w:val="B4417EAB"/>
    <w:lvl w:ilvl="0">
      <w:start w:val="1"/>
      <w:numFmt w:val="decimal"/>
      <w:suff w:val="nothing"/>
      <w:lvlText w:val="（%1）"/>
      <w:lvlJc w:val="left"/>
    </w:lvl>
  </w:abstractNum>
  <w:abstractNum w:abstractNumId="2">
    <w:nsid w:val="C489365E"/>
    <w:multiLevelType w:val="singleLevel"/>
    <w:tmpl w:val="C4893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C04698"/>
    <w:multiLevelType w:val="singleLevel"/>
    <w:tmpl w:val="EEC04698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53D4506"/>
    <w:multiLevelType w:val="singleLevel"/>
    <w:tmpl w:val="753D450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3011CBF"/>
    <w:rsid w:val="000C495A"/>
    <w:rsid w:val="00117950"/>
    <w:rsid w:val="0021789B"/>
    <w:rsid w:val="002A7CA2"/>
    <w:rsid w:val="003964D5"/>
    <w:rsid w:val="00531AB1"/>
    <w:rsid w:val="005721E0"/>
    <w:rsid w:val="005B3F6A"/>
    <w:rsid w:val="006053BE"/>
    <w:rsid w:val="0068509A"/>
    <w:rsid w:val="00770E3F"/>
    <w:rsid w:val="007952F3"/>
    <w:rsid w:val="008434C4"/>
    <w:rsid w:val="008E592F"/>
    <w:rsid w:val="009B4234"/>
    <w:rsid w:val="00A24C64"/>
    <w:rsid w:val="00A61624"/>
    <w:rsid w:val="00A86B5A"/>
    <w:rsid w:val="00A93D4B"/>
    <w:rsid w:val="00AC42CE"/>
    <w:rsid w:val="00AD6E7E"/>
    <w:rsid w:val="00B3433F"/>
    <w:rsid w:val="00B521FC"/>
    <w:rsid w:val="00C277A4"/>
    <w:rsid w:val="00C5260D"/>
    <w:rsid w:val="00C5799B"/>
    <w:rsid w:val="00D459CE"/>
    <w:rsid w:val="00E04292"/>
    <w:rsid w:val="00EF0FC0"/>
    <w:rsid w:val="00F90A86"/>
    <w:rsid w:val="00F95803"/>
    <w:rsid w:val="23011CBF"/>
    <w:rsid w:val="6D266856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CA2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86B5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i-flex-item">
    <w:name w:val="ui-flex-item"/>
    <w:basedOn w:val="a"/>
    <w:rsid w:val="00C277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3">
    <w:name w:val="Hyperlink"/>
    <w:basedOn w:val="a0"/>
    <w:rsid w:val="00C277A4"/>
    <w:rPr>
      <w:color w:val="0000FF"/>
      <w:u w:val="single"/>
    </w:rPr>
  </w:style>
  <w:style w:type="paragraph" w:styleId="a4">
    <w:name w:val="header"/>
    <w:basedOn w:val="a"/>
    <w:link w:val="Char"/>
    <w:rsid w:val="00EF0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0FC0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EF0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0FC0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6B5A"/>
    <w:rPr>
      <w:rFonts w:ascii="宋体" w:hAnsi="宋体" w:cs="宋体"/>
      <w:b/>
      <w:bCs/>
      <w:kern w:val="36"/>
      <w:sz w:val="48"/>
      <w:szCs w:val="48"/>
    </w:rPr>
  </w:style>
  <w:style w:type="character" w:customStyle="1" w:styleId="ml40">
    <w:name w:val="ml40"/>
    <w:basedOn w:val="a0"/>
    <w:rsid w:val="00A86B5A"/>
  </w:style>
  <w:style w:type="paragraph" w:styleId="a6">
    <w:name w:val="Normal (Web)"/>
    <w:basedOn w:val="a"/>
    <w:uiPriority w:val="99"/>
    <w:unhideWhenUsed/>
    <w:rsid w:val="00A86B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183">
          <w:marLeft w:val="0"/>
          <w:marRight w:val="0"/>
          <w:marTop w:val="54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软件需要修改具体功能</dc:title>
  <dc:creator>学不来的气质</dc:creator>
  <cp:lastModifiedBy>Administrator</cp:lastModifiedBy>
  <cp:revision>2</cp:revision>
  <dcterms:created xsi:type="dcterms:W3CDTF">2020-01-10T00:29:00Z</dcterms:created>
  <dcterms:modified xsi:type="dcterms:W3CDTF">2020-01-10T00:29:00Z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