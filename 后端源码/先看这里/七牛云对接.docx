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48" w:rsidRDefault="002A5434" w:rsidP="002C2748"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1</w:t>
      </w:r>
      <w:r>
        <w:rPr>
          <w:rFonts w:hint="eastAsia"/>
          <w:b/>
          <w:bCs/>
          <w:sz w:val="44"/>
          <w:szCs w:val="52"/>
        </w:rPr>
        <w:t>：先申请七牛云账户</w:t>
      </w:r>
      <w:hyperlink r:id="rId8" w:history="1">
        <w:r w:rsidRPr="006104BD">
          <w:rPr>
            <w:rStyle w:val="a3"/>
            <w:b/>
            <w:bCs/>
            <w:sz w:val="44"/>
            <w:szCs w:val="52"/>
          </w:rPr>
          <w:t>https://portal.qiniu.com</w:t>
        </w:r>
      </w:hyperlink>
    </w:p>
    <w:p w:rsidR="002A5434" w:rsidRDefault="002A5434" w:rsidP="002C2748"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2</w:t>
      </w:r>
      <w:r>
        <w:rPr>
          <w:rFonts w:hint="eastAsia"/>
          <w:b/>
          <w:bCs/>
          <w:sz w:val="44"/>
          <w:szCs w:val="52"/>
        </w:rPr>
        <w:t>：企业认证一个月</w:t>
      </w:r>
      <w:r>
        <w:rPr>
          <w:rFonts w:hint="eastAsia"/>
          <w:b/>
          <w:bCs/>
          <w:sz w:val="44"/>
          <w:szCs w:val="52"/>
        </w:rPr>
        <w:t>20G</w:t>
      </w:r>
      <w:r>
        <w:rPr>
          <w:rFonts w:hint="eastAsia"/>
          <w:b/>
          <w:bCs/>
          <w:sz w:val="44"/>
          <w:szCs w:val="52"/>
        </w:rPr>
        <w:t>免费流量</w:t>
      </w:r>
    </w:p>
    <w:p w:rsidR="002A5434" w:rsidRDefault="002A5434" w:rsidP="002C2748"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3</w:t>
      </w:r>
      <w:r>
        <w:rPr>
          <w:rFonts w:hint="eastAsia"/>
          <w:b/>
          <w:bCs/>
          <w:sz w:val="44"/>
          <w:szCs w:val="52"/>
        </w:rPr>
        <w:t>：认证后创建静态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36.65pt">
            <v:imagedata r:id="rId9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26" type="#_x0000_t75" style="width:522.8pt;height:199.7pt">
            <v:imagedata r:id="rId10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lastRenderedPageBreak/>
        <w:pict>
          <v:shape id="_x0000_i1027" type="#_x0000_t75" style="width:497.1pt;height:705.6pt">
            <v:imagedata r:id="rId11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28" type="#_x0000_t75" style="width:523.4pt;height:204.1pt">
            <v:imagedata r:id="rId12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29" type="#_x0000_t75" style="width:522.8pt;height:331.2pt">
            <v:imagedata r:id="rId13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rFonts w:hint="eastAsia"/>
          <w:szCs w:val="22"/>
        </w:rPr>
        <w:t>配置域名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lastRenderedPageBreak/>
        <w:pict>
          <v:shape id="_x0000_i1030" type="#_x0000_t75" style="width:523.4pt;height:152.15pt">
            <v:imagedata r:id="rId14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rFonts w:hint="eastAsia"/>
          <w:szCs w:val="22"/>
        </w:rPr>
        <w:t>最后一步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31" type="#_x0000_t75" style="width:522.8pt;height:236.65pt">
            <v:imagedata r:id="rId15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rFonts w:hint="eastAsia"/>
          <w:szCs w:val="22"/>
        </w:rPr>
        <w:t>最后找到你的密室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32" type="#_x0000_t75" style="width:522.15pt;height:174.05pt">
            <v:imagedata r:id="rId16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rFonts w:hint="eastAsia"/>
          <w:szCs w:val="22"/>
        </w:rPr>
        <w:t>找到密室</w:t>
      </w:r>
      <w:r>
        <w:rPr>
          <w:rFonts w:hint="eastAsia"/>
          <w:szCs w:val="22"/>
        </w:rPr>
        <w:t xml:space="preserve"> 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33" type="#_x0000_t75" style="width:522.15pt;height:199.1pt">
            <v:imagedata r:id="rId17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rFonts w:hint="eastAsia"/>
          <w:szCs w:val="22"/>
        </w:rPr>
        <w:t>复制到网站后台</w: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  <w:r>
        <w:rPr>
          <w:szCs w:val="22"/>
        </w:rPr>
        <w:pict>
          <v:shape id="_x0000_i1034" type="#_x0000_t75" style="width:522.8pt;height:303.65pt">
            <v:imagedata r:id="rId18" o:title=""/>
          </v:shape>
        </w:pict>
      </w: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Default="002A5434" w:rsidP="002C2748">
      <w:pPr>
        <w:rPr>
          <w:rFonts w:hint="eastAsia"/>
          <w:szCs w:val="22"/>
        </w:rPr>
      </w:pPr>
    </w:p>
    <w:p w:rsidR="002A5434" w:rsidRPr="002C2748" w:rsidRDefault="002A5434" w:rsidP="002C2748">
      <w:pPr>
        <w:rPr>
          <w:szCs w:val="22"/>
        </w:rPr>
      </w:pPr>
      <w:r>
        <w:rPr>
          <w:rFonts w:hint="eastAsia"/>
          <w:szCs w:val="22"/>
        </w:rPr>
        <w:t>好了，可以了，记得一定要域名生效，七牛云带申请</w:t>
      </w:r>
      <w:r>
        <w:rPr>
          <w:rFonts w:hint="eastAsia"/>
          <w:szCs w:val="22"/>
        </w:rPr>
        <w:t>https</w:t>
      </w:r>
      <w:r>
        <w:rPr>
          <w:rFonts w:hint="eastAsia"/>
          <w:szCs w:val="22"/>
        </w:rPr>
        <w:t>需要时间，一般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工作日，慢慢等候</w:t>
      </w:r>
    </w:p>
    <w:sectPr w:rsidR="002A5434" w:rsidRPr="002C2748" w:rsidSect="002A7CA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EBE" w:rsidRDefault="00720EBE" w:rsidP="00EF0FC0">
      <w:r>
        <w:separator/>
      </w:r>
    </w:p>
  </w:endnote>
  <w:endnote w:type="continuationSeparator" w:id="0">
    <w:p w:rsidR="00720EBE" w:rsidRDefault="00720EBE" w:rsidP="00EF0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EBE" w:rsidRDefault="00720EBE" w:rsidP="00EF0FC0">
      <w:r>
        <w:separator/>
      </w:r>
    </w:p>
  </w:footnote>
  <w:footnote w:type="continuationSeparator" w:id="0">
    <w:p w:rsidR="00720EBE" w:rsidRDefault="00720EBE" w:rsidP="00EF0F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07D586"/>
    <w:multiLevelType w:val="singleLevel"/>
    <w:tmpl w:val="B407D5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17EAB"/>
    <w:multiLevelType w:val="singleLevel"/>
    <w:tmpl w:val="B4417EAB"/>
    <w:lvl w:ilvl="0">
      <w:start w:val="1"/>
      <w:numFmt w:val="decimal"/>
      <w:suff w:val="nothing"/>
      <w:lvlText w:val="（%1）"/>
      <w:lvlJc w:val="left"/>
    </w:lvl>
  </w:abstractNum>
  <w:abstractNum w:abstractNumId="2">
    <w:nsid w:val="C489365E"/>
    <w:multiLevelType w:val="singleLevel"/>
    <w:tmpl w:val="C4893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C04698"/>
    <w:multiLevelType w:val="singleLevel"/>
    <w:tmpl w:val="EEC04698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53D4506"/>
    <w:multiLevelType w:val="singleLevel"/>
    <w:tmpl w:val="753D450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3011CBF"/>
    <w:rsid w:val="000B3AD7"/>
    <w:rsid w:val="00117950"/>
    <w:rsid w:val="002A5434"/>
    <w:rsid w:val="002A7CA2"/>
    <w:rsid w:val="002C2748"/>
    <w:rsid w:val="00353A34"/>
    <w:rsid w:val="003964D5"/>
    <w:rsid w:val="003E64AF"/>
    <w:rsid w:val="00531AB1"/>
    <w:rsid w:val="00594BB1"/>
    <w:rsid w:val="005B3F6A"/>
    <w:rsid w:val="006053BE"/>
    <w:rsid w:val="0068509A"/>
    <w:rsid w:val="00720EBE"/>
    <w:rsid w:val="007670C9"/>
    <w:rsid w:val="00770E3F"/>
    <w:rsid w:val="007952F3"/>
    <w:rsid w:val="008434C4"/>
    <w:rsid w:val="009B4234"/>
    <w:rsid w:val="00A24C64"/>
    <w:rsid w:val="00A93D4B"/>
    <w:rsid w:val="00B3433F"/>
    <w:rsid w:val="00B521FC"/>
    <w:rsid w:val="00C277A4"/>
    <w:rsid w:val="00C5260D"/>
    <w:rsid w:val="00D459CE"/>
    <w:rsid w:val="00D477E1"/>
    <w:rsid w:val="00D92C26"/>
    <w:rsid w:val="00E04292"/>
    <w:rsid w:val="00EF0FC0"/>
    <w:rsid w:val="00F90A86"/>
    <w:rsid w:val="00F95803"/>
    <w:rsid w:val="23011CBF"/>
    <w:rsid w:val="6D266856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CA2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i-flex-item">
    <w:name w:val="ui-flex-item"/>
    <w:basedOn w:val="a"/>
    <w:rsid w:val="00C277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3">
    <w:name w:val="Hyperlink"/>
    <w:basedOn w:val="a0"/>
    <w:rsid w:val="00C277A4"/>
    <w:rPr>
      <w:color w:val="0000FF"/>
      <w:u w:val="single"/>
    </w:rPr>
  </w:style>
  <w:style w:type="paragraph" w:styleId="a4">
    <w:name w:val="header"/>
    <w:basedOn w:val="a"/>
    <w:link w:val="Char"/>
    <w:rsid w:val="00EF0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0FC0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EF0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0FC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qiniu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软件需要修改具体功能</dc:title>
  <dc:creator>学不来的气质</dc:creator>
  <cp:lastModifiedBy>Administrator</cp:lastModifiedBy>
  <cp:revision>19</cp:revision>
  <dcterms:created xsi:type="dcterms:W3CDTF">2018-11-30T04:46:00Z</dcterms:created>
  <dcterms:modified xsi:type="dcterms:W3CDTF">2020-04-16T02:41:00Z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