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1：登录后台</w:t>
      </w:r>
      <w:r>
        <w:rPr>
          <w:b/>
          <w:bCs/>
          <w:sz w:val="44"/>
          <w:szCs w:val="52"/>
        </w:rPr>
        <w:t>http://admin.feieyun.com/index.php#</w:t>
      </w: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ind w:left="442" w:hanging="442" w:hangingChars="100"/>
        <w:rPr>
          <w:rFonts w:hint="eastAsia"/>
          <w:b/>
          <w:bCs/>
          <w:sz w:val="44"/>
          <w:szCs w:val="52"/>
        </w:rPr>
      </w:pPr>
      <w:bookmarkStart w:id="0" w:name="_GoBack"/>
    </w:p>
    <w:bookmarkEnd w:id="0"/>
    <w:p>
      <w:pPr>
        <w:ind w:left="442" w:hanging="442" w:hangingChars="100"/>
        <w:rPr>
          <w:rFonts w:hint="eastAsia"/>
          <w:b/>
          <w:bCs/>
          <w:sz w:val="44"/>
          <w:szCs w:val="52"/>
        </w:rPr>
      </w:pPr>
    </w:p>
    <w:p>
      <w:pPr>
        <w:ind w:left="442" w:hanging="442" w:hangingChars="100"/>
        <w:rPr>
          <w:rFonts w:hint="eastAsia"/>
          <w:b/>
          <w:bCs/>
          <w:sz w:val="44"/>
          <w:szCs w:val="52"/>
        </w:rPr>
      </w:pPr>
    </w:p>
    <w:p>
      <w:pPr>
        <w:ind w:left="442" w:hanging="442" w:hangingChars="100"/>
        <w:rPr>
          <w:rFonts w:hint="eastAsia"/>
          <w:b/>
          <w:bCs/>
          <w:sz w:val="44"/>
          <w:szCs w:val="52"/>
        </w:rPr>
      </w:pPr>
    </w:p>
    <w:p>
      <w:pPr>
        <w:ind w:left="442" w:hanging="442" w:hangingChars="100"/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pict>
          <v:shape id="_x0000_i1025" o:spt="75" type="#_x0000_t75" style="height:216pt;width:522.1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2：复制编号</w:t>
      </w:r>
    </w:p>
    <w:p>
      <w:pPr>
        <w:rPr>
          <w:rFonts w:hint="eastAsia"/>
          <w:szCs w:val="22"/>
        </w:rPr>
      </w:pPr>
      <w:r>
        <w:rPr>
          <w:szCs w:val="22"/>
        </w:rPr>
        <w:pict>
          <v:shape id="_x0000_i1026" o:spt="75" type="#_x0000_t75" style="height:177.8pt;width:522.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3：填写到后台</w:t>
      </w: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  <w:r>
        <w:rPr>
          <w:szCs w:val="22"/>
        </w:rPr>
        <w:pict>
          <v:shape id="_x0000_i1027" o:spt="75" type="#_x0000_t75" style="height:255.45pt;width:522.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4：外卖订单下单测试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FkOWZhYWJlZDAyMGEwNjg2YmJmMzIzZjc3MTFhOGYifQ=="/>
  </w:docVars>
  <w:rsids>
    <w:rsidRoot w:val="23011CBF"/>
    <w:rsid w:val="00117950"/>
    <w:rsid w:val="002A7CA2"/>
    <w:rsid w:val="002C2748"/>
    <w:rsid w:val="00353A34"/>
    <w:rsid w:val="003964D5"/>
    <w:rsid w:val="003E64AF"/>
    <w:rsid w:val="00531AB1"/>
    <w:rsid w:val="00594BB1"/>
    <w:rsid w:val="005B3F6A"/>
    <w:rsid w:val="006053BE"/>
    <w:rsid w:val="0068509A"/>
    <w:rsid w:val="007670C9"/>
    <w:rsid w:val="00770E3F"/>
    <w:rsid w:val="007952F3"/>
    <w:rsid w:val="008434C4"/>
    <w:rsid w:val="009B4234"/>
    <w:rsid w:val="00A24C64"/>
    <w:rsid w:val="00A93D4B"/>
    <w:rsid w:val="00B3433F"/>
    <w:rsid w:val="00B521FC"/>
    <w:rsid w:val="00C277A4"/>
    <w:rsid w:val="00C5260D"/>
    <w:rsid w:val="00D459CE"/>
    <w:rsid w:val="00D477E1"/>
    <w:rsid w:val="00D92C26"/>
    <w:rsid w:val="00E04292"/>
    <w:rsid w:val="00EF0FC0"/>
    <w:rsid w:val="00F90A86"/>
    <w:rsid w:val="00F95803"/>
    <w:rsid w:val="23011CBF"/>
    <w:rsid w:val="549D42BA"/>
    <w:rsid w:val="6D2668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  <w:style w:type="paragraph" w:customStyle="1" w:styleId="7">
    <w:name w:val="ui-flex-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basedOn w:val="5"/>
    <w:link w:val="3"/>
    <w:autoRedefine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页脚 Char"/>
    <w:basedOn w:val="5"/>
    <w:link w:val="2"/>
    <w:autoRedefine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21</Words>
  <Characters>126</Characters>
  <Lines>1</Lines>
  <Paragraphs>1</Paragraphs>
  <TotalTime>144</TotalTime>
  <ScaleCrop>false</ScaleCrop>
  <LinksUpToDate>false</LinksUpToDate>
  <CharactersWithSpaces>146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2018-11-30T04:46:00Z</dcterms:created>
  <dc:creator>学不来的气质</dc:creator>
  <cp:lastModifiedBy>WPS_1713523129</cp:lastModifiedBy>
  <dcterms:modified xsi:type="dcterms:W3CDTF">2024-05-06T03:40:55Z</dcterms:modified>
  <dc:title>软件需要修改具体功能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8B6C29C1689546EDAF2F0DB674F4E054_12</vt:lpwstr>
  </property>
</Properties>
</file>