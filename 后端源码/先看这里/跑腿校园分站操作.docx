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pict>
          <v:shape id="_x0000_i1025" o:spt="75" type="#_x0000_t75" style="height:166.55pt;width:52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sz w:val="44"/>
          <w:szCs w:val="52"/>
        </w:rPr>
      </w:pPr>
    </w:p>
    <w:p>
      <w:p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2：添加权限</w:t>
      </w:r>
    </w:p>
    <w:p>
      <w:pPr>
        <w:rPr>
          <w:rFonts w:hint="eastAsia"/>
          <w:szCs w:val="22"/>
        </w:rPr>
      </w:pPr>
      <w:r>
        <w:rPr>
          <w:szCs w:val="22"/>
        </w:rPr>
        <w:pict>
          <v:shape id="_x0000_i1026" o:spt="75" type="#_x0000_t75" style="height:255.75pt;width:522.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4：添加管理员</w:t>
      </w:r>
      <w:bookmarkStart w:id="0" w:name="_GoBack"/>
      <w:bookmarkEnd w:id="0"/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5：添加会员</w: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</w:p>
    <w:p>
      <w:pPr>
        <w:rPr>
          <w:rFonts w:hint="eastAsia"/>
        </w:rPr>
      </w:pPr>
      <w:r>
        <w:rPr>
          <w:rFonts w:hint="eastAsia"/>
          <w:szCs w:val="22"/>
        </w:rPr>
        <w:t>6：登录分站后台连接  你的域名后面</w:t>
      </w:r>
      <w:r>
        <w:fldChar w:fldCharType="begin"/>
      </w:r>
      <w:r>
        <w:instrText xml:space="preserve"> HYPERLINK "http://paotui.jintao365.com/admin/login/index/type/2.html" </w:instrText>
      </w:r>
      <w:r>
        <w:fldChar w:fldCharType="separate"/>
      </w:r>
      <w:r>
        <w:rPr>
          <w:rStyle w:val="6"/>
        </w:rPr>
        <w:t>/admin/login/index/type/2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7：分站就可以管理下面的商家，学校，配送员，交易记录，提现记录等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8：商家如何注册首先注册会员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"http://paotui.jintao365.com/passport/register.html" </w:instrText>
      </w:r>
      <w:r>
        <w:fldChar w:fldCharType="separate"/>
      </w:r>
      <w:r>
        <w:rPr>
          <w:rStyle w:val="6"/>
          <w:rFonts w:hint="eastAsia"/>
        </w:rPr>
        <w:t>域名后面</w:t>
      </w:r>
      <w:r>
        <w:rPr>
          <w:rStyle w:val="6"/>
        </w:rPr>
        <w:t>/passport/register.html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收不到短信另外教程有方案，</w:t>
      </w:r>
      <w:r>
        <w:rPr>
          <w:rFonts w:hint="eastAsia"/>
          <w:color w:val="C00000"/>
        </w:rPr>
        <w:t>已可以后台添加商家，后台添加会员</w:t>
      </w:r>
      <w:r>
        <w:rPr>
          <w:rFonts w:hint="eastAsia"/>
        </w:rPr>
        <w:t>，后台修改管理员密码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注册后点击申请入驻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"http://paotui.jintao365.com/passport/login.html" </w:instrText>
      </w:r>
      <w:r>
        <w:fldChar w:fldCharType="separate"/>
      </w:r>
      <w:r>
        <w:rPr>
          <w:rStyle w:val="6"/>
          <w:rFonts w:hint="eastAsia"/>
        </w:rPr>
        <w:t>你的域名</w:t>
      </w:r>
      <w:r>
        <w:rPr>
          <w:rStyle w:val="6"/>
        </w:rPr>
        <w:t>/passport/login.html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申请入驻后，总后台或者分站后台审核</w:t>
      </w:r>
    </w:p>
    <w:p>
      <w:pPr>
        <w:rPr>
          <w:rFonts w:hint="eastAsia"/>
        </w:rPr>
      </w:pPr>
      <w:r>
        <w:rPr>
          <w:rFonts w:hint="eastAsia"/>
        </w:rPr>
        <w:t>然后当前会员就可以添加菜品了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商家不用点击接单，这里全部是配送员接单模式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Cs w:val="22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FkOWZhYWJlZDAyMGEwNjg2YmJmMzIzZjc3MTFhOGYifQ=="/>
  </w:docVars>
  <w:rsids>
    <w:rsidRoot w:val="23011CBF"/>
    <w:rsid w:val="00117950"/>
    <w:rsid w:val="002A7CA2"/>
    <w:rsid w:val="003964D5"/>
    <w:rsid w:val="00531AB1"/>
    <w:rsid w:val="00594BB1"/>
    <w:rsid w:val="005B3F6A"/>
    <w:rsid w:val="006053BE"/>
    <w:rsid w:val="0068509A"/>
    <w:rsid w:val="007670C9"/>
    <w:rsid w:val="00770E3F"/>
    <w:rsid w:val="007952F3"/>
    <w:rsid w:val="008434C4"/>
    <w:rsid w:val="009B4234"/>
    <w:rsid w:val="00A24C64"/>
    <w:rsid w:val="00A93D4B"/>
    <w:rsid w:val="00B3433F"/>
    <w:rsid w:val="00B521FC"/>
    <w:rsid w:val="00C277A4"/>
    <w:rsid w:val="00C5260D"/>
    <w:rsid w:val="00D459CE"/>
    <w:rsid w:val="00D477E1"/>
    <w:rsid w:val="00D92C26"/>
    <w:rsid w:val="00E04292"/>
    <w:rsid w:val="00EF0FC0"/>
    <w:rsid w:val="00F90A86"/>
    <w:rsid w:val="00F95803"/>
    <w:rsid w:val="10C2709E"/>
    <w:rsid w:val="23011CBF"/>
    <w:rsid w:val="6D2668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ui-flex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5"/>
    <w:link w:val="3"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82</Words>
  <Characters>473</Characters>
  <Lines>3</Lines>
  <Paragraphs>1</Paragraphs>
  <TotalTime>140</TotalTime>
  <ScaleCrop>false</ScaleCrop>
  <LinksUpToDate>false</LinksUpToDate>
  <CharactersWithSpaces>554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2018-11-30T04:46:00Z</dcterms:created>
  <dc:creator>学不来的气质</dc:creator>
  <cp:lastModifiedBy>WPS_1713523129</cp:lastModifiedBy>
  <dcterms:modified xsi:type="dcterms:W3CDTF">2024-05-06T03:42:06Z</dcterms:modified>
  <dc:title>软件需要修改具体功能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3D300F418BE948B5A97DB9A136499D6A_12</vt:lpwstr>
  </property>
</Properties>
</file>